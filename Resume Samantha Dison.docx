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18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529"/>
        <w:gridCol w:w="7471"/>
        <w:gridCol w:w="144"/>
      </w:tblGrid>
      <w:tr w:rsidR="00927723" w14:paraId="2D2B88EE" w14:textId="77777777" w:rsidTr="00596D5F">
        <w:trPr>
          <w:gridAfter w:val="1"/>
          <w:wAfter w:w="144" w:type="dxa"/>
        </w:trPr>
        <w:tc>
          <w:tcPr>
            <w:tcW w:w="2529" w:type="dxa"/>
          </w:tcPr>
          <w:p w14:paraId="2526E9DB" w14:textId="77777777"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14:paraId="085ABD31" w14:textId="21AC953E" w:rsidR="00975364" w:rsidRPr="00F132C7" w:rsidRDefault="000417F7" w:rsidP="004C0F00">
            <w:r>
              <w:t>S</w:t>
            </w:r>
            <w:r w:rsidR="00E55281">
              <w:t xml:space="preserve">amantha Nicole </w:t>
            </w:r>
            <w:proofErr w:type="spellStart"/>
            <w:r w:rsidR="00E55281">
              <w:t>Dison</w:t>
            </w:r>
            <w:proofErr w:type="spellEnd"/>
            <w:r w:rsidR="00975364">
              <w:t xml:space="preserve"> | Software Developer</w:t>
            </w:r>
          </w:p>
          <w:p w14:paraId="197D0AB5" w14:textId="0D15436D" w:rsidR="00690A31" w:rsidRDefault="00975364" w:rsidP="004C0F00">
            <w:pPr>
              <w:pStyle w:val="NoSpacing"/>
            </w:pPr>
            <w:r>
              <w:t>Boise, Idaho</w:t>
            </w:r>
          </w:p>
          <w:p w14:paraId="7E736D0D" w14:textId="4805D654" w:rsidR="00927723" w:rsidRDefault="00690A31" w:rsidP="004C0F00">
            <w:pPr>
              <w:pStyle w:val="NoSpacing"/>
            </w:pPr>
            <w:proofErr w:type="gramStart"/>
            <w:r>
              <w:rPr>
                <w:kern w:val="20"/>
              </w:rPr>
              <w:t>sam</w:t>
            </w:r>
            <w:r w:rsidR="00CF3518">
              <w:rPr>
                <w:kern w:val="20"/>
              </w:rPr>
              <w:t>nicdis@gmail.com</w:t>
            </w:r>
            <w:r w:rsidR="00927723">
              <w:t>  |</w:t>
            </w:r>
            <w:proofErr w:type="gramEnd"/>
            <w:r w:rsidR="00927723">
              <w:t>  </w:t>
            </w:r>
            <w:r w:rsidR="00E55281">
              <w:t>(208) 867-3148</w:t>
            </w:r>
            <w:r w:rsidR="00975364">
              <w:t xml:space="preserve"> | </w:t>
            </w:r>
            <w:proofErr w:type="spellStart"/>
            <w:r w:rsidR="00975364" w:rsidRPr="00975364">
              <w:t>Linkedin</w:t>
            </w:r>
            <w:proofErr w:type="spellEnd"/>
            <w:r w:rsidR="00975364" w:rsidRPr="00975364">
              <w:t>: linkedin.com/in/</w:t>
            </w:r>
            <w:proofErr w:type="spellStart"/>
            <w:r w:rsidR="00975364" w:rsidRPr="00975364">
              <w:t>samanthadison</w:t>
            </w:r>
            <w:proofErr w:type="spellEnd"/>
            <w:r w:rsidR="00975364" w:rsidRPr="00975364">
              <w:t xml:space="preserve">/   I </w:t>
            </w:r>
            <w:proofErr w:type="spellStart"/>
            <w:r w:rsidR="00975364" w:rsidRPr="00975364">
              <w:t>Github</w:t>
            </w:r>
            <w:proofErr w:type="spellEnd"/>
            <w:r w:rsidR="00975364" w:rsidRPr="00975364">
              <w:t>: github.com/</w:t>
            </w:r>
            <w:proofErr w:type="spellStart"/>
            <w:r w:rsidR="00975364" w:rsidRPr="00975364">
              <w:t>SamanthaDison</w:t>
            </w:r>
            <w:proofErr w:type="spellEnd"/>
          </w:p>
        </w:tc>
      </w:tr>
      <w:tr w:rsidR="00927723" w14:paraId="18090129" w14:textId="77777777" w:rsidTr="005C6708">
        <w:trPr>
          <w:gridAfter w:val="1"/>
          <w:wAfter w:w="144" w:type="dxa"/>
        </w:trPr>
        <w:tc>
          <w:tcPr>
            <w:tcW w:w="2529" w:type="dxa"/>
            <w:shd w:val="clear" w:color="auto" w:fill="auto"/>
          </w:tcPr>
          <w:p w14:paraId="7A30DA04" w14:textId="77777777" w:rsidR="00927723" w:rsidRDefault="00927723" w:rsidP="005C6708">
            <w:pPr>
              <w:pStyle w:val="Heading1"/>
            </w:pPr>
            <w:r>
              <w:t>Objective</w:t>
            </w:r>
          </w:p>
        </w:tc>
        <w:tc>
          <w:tcPr>
            <w:tcW w:w="7470" w:type="dxa"/>
          </w:tcPr>
          <w:p w14:paraId="3F28B733" w14:textId="217A4C56" w:rsidR="00927723" w:rsidRDefault="00975364" w:rsidP="009A7D30">
            <w:r w:rsidRPr="00975364">
              <w:t>A creative and collaborative software developer with knowledge and experience building full-stack applications. A professional with experience leading a team and producing results. Experienced in defusing conflict and managing high stress situations.</w:t>
            </w:r>
          </w:p>
        </w:tc>
      </w:tr>
      <w:tr w:rsidR="00927723" w14:paraId="18A61F87" w14:textId="77777777" w:rsidTr="00596D5F">
        <w:trPr>
          <w:gridAfter w:val="1"/>
          <w:wAfter w:w="144" w:type="dxa"/>
        </w:trPr>
        <w:tc>
          <w:tcPr>
            <w:tcW w:w="2529" w:type="dxa"/>
          </w:tcPr>
          <w:p w14:paraId="2C7E4F5F" w14:textId="77777777" w:rsidR="00927723" w:rsidRDefault="00927723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7470" w:type="dxa"/>
          </w:tcPr>
          <w:p w14:paraId="4CB2CDE9" w14:textId="77777777" w:rsidR="00975364" w:rsidRDefault="00975364" w:rsidP="00975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HTML</w:t>
            </w:r>
          </w:p>
          <w:p w14:paraId="0292511E" w14:textId="77777777" w:rsidR="00975364" w:rsidRDefault="00975364" w:rsidP="00975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CSS</w:t>
            </w:r>
          </w:p>
          <w:p w14:paraId="423EADD6" w14:textId="77777777" w:rsidR="00975364" w:rsidRDefault="00975364" w:rsidP="00975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JavaScript</w:t>
            </w:r>
          </w:p>
          <w:p w14:paraId="799FBE96" w14:textId="77777777" w:rsidR="00975364" w:rsidRDefault="00975364" w:rsidP="00975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jsgrdq"/>
                <w:color w:val="595454"/>
              </w:rPr>
              <w:t>Vue.Js</w:t>
            </w:r>
            <w:proofErr w:type="spellEnd"/>
          </w:p>
          <w:p w14:paraId="005F7B27" w14:textId="6A0447FB" w:rsidR="00975364" w:rsidRPr="00975364" w:rsidRDefault="00975364" w:rsidP="00975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Style w:val="jsgrdq"/>
              </w:rPr>
            </w:pPr>
            <w:r>
              <w:rPr>
                <w:rStyle w:val="jsgrdq"/>
                <w:color w:val="595454"/>
              </w:rPr>
              <w:t>Node.js</w:t>
            </w:r>
          </w:p>
          <w:p w14:paraId="51062F6A" w14:textId="77777777" w:rsidR="00975364" w:rsidRDefault="00975364" w:rsidP="00975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C#/ .Net</w:t>
            </w:r>
          </w:p>
          <w:p w14:paraId="7555DC9B" w14:textId="77777777" w:rsidR="00975364" w:rsidRDefault="00975364" w:rsidP="00975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MongoDB</w:t>
            </w:r>
          </w:p>
          <w:p w14:paraId="79FD241C" w14:textId="77777777" w:rsidR="00975364" w:rsidRDefault="00975364" w:rsidP="00975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Mongoose</w:t>
            </w:r>
          </w:p>
          <w:p w14:paraId="7F5F4579" w14:textId="77777777" w:rsidR="00975364" w:rsidRDefault="00975364" w:rsidP="00975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MYSQL</w:t>
            </w:r>
          </w:p>
          <w:p w14:paraId="04F9242D" w14:textId="77777777" w:rsidR="00975364" w:rsidRDefault="00975364" w:rsidP="00975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 xml:space="preserve">Restful </w:t>
            </w:r>
            <w:proofErr w:type="spellStart"/>
            <w:r>
              <w:rPr>
                <w:rStyle w:val="jsgrdq"/>
                <w:color w:val="595454"/>
              </w:rPr>
              <w:t>Apis</w:t>
            </w:r>
            <w:proofErr w:type="spellEnd"/>
          </w:p>
          <w:p w14:paraId="4A538696" w14:textId="77777777" w:rsidR="00975364" w:rsidRDefault="00975364" w:rsidP="00975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Figma</w:t>
            </w:r>
          </w:p>
          <w:p w14:paraId="015F05A2" w14:textId="77777777" w:rsidR="00975364" w:rsidRDefault="00975364" w:rsidP="00975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Scrum</w:t>
            </w:r>
          </w:p>
          <w:p w14:paraId="3567C2DD" w14:textId="77777777" w:rsidR="00975364" w:rsidRDefault="00975364" w:rsidP="00975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Auth0</w:t>
            </w:r>
          </w:p>
          <w:p w14:paraId="04B7C250" w14:textId="254F79AA" w:rsidR="00927723" w:rsidRDefault="00975364" w:rsidP="00975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Partner programming</w:t>
            </w:r>
          </w:p>
        </w:tc>
      </w:tr>
      <w:tr w:rsidR="00927723" w14:paraId="780E3C78" w14:textId="77777777" w:rsidTr="00596D5F">
        <w:trPr>
          <w:gridAfter w:val="1"/>
          <w:wAfter w:w="144" w:type="dxa"/>
        </w:trPr>
        <w:tc>
          <w:tcPr>
            <w:tcW w:w="2529" w:type="dxa"/>
          </w:tcPr>
          <w:p w14:paraId="381434D1" w14:textId="77777777" w:rsidR="00927723" w:rsidRDefault="00927723" w:rsidP="009A7D30">
            <w:pPr>
              <w:pStyle w:val="Heading1"/>
            </w:pPr>
            <w:r>
              <w:t>Experience</w:t>
            </w:r>
          </w:p>
        </w:tc>
        <w:tc>
          <w:tcPr>
            <w:tcW w:w="7470" w:type="dxa"/>
          </w:tcPr>
          <w:p w14:paraId="194110E0" w14:textId="791F4BA6" w:rsidR="00975364" w:rsidRDefault="00975364" w:rsidP="00975364">
            <w:pPr>
              <w:pStyle w:val="Heading2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SOFTWARE DEVELOPMENT STUDENT</w:t>
            </w:r>
            <w:r>
              <w:rPr>
                <w:rStyle w:val="Strong"/>
              </w:rPr>
              <w:t xml:space="preserve">; </w:t>
            </w:r>
            <w:r>
              <w:rPr>
                <w:rStyle w:val="Strong"/>
                <w:b w:val="0"/>
                <w:bCs w:val="0"/>
              </w:rPr>
              <w:t>CODEWORKS</w:t>
            </w:r>
          </w:p>
          <w:p w14:paraId="2D14E202" w14:textId="6F2AEF26" w:rsidR="00975364" w:rsidRPr="00087745" w:rsidRDefault="00975364" w:rsidP="00087745">
            <w:r>
              <w:t>NOVEMBER 2021</w:t>
            </w:r>
            <w:r>
              <w:t>- PRESENT</w:t>
            </w:r>
          </w:p>
          <w:p w14:paraId="152F22D2" w14:textId="77777777" w:rsidR="00975364" w:rsidRPr="00975364" w:rsidRDefault="00975364" w:rsidP="0097536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  <w:color w:val="auto"/>
              </w:rPr>
            </w:pPr>
            <w:r w:rsidRPr="00975364">
              <w:rPr>
                <w:rStyle w:val="jsgrdq"/>
                <w:rFonts w:cstheme="minorHAnsi"/>
                <w:color w:val="595454"/>
              </w:rPr>
              <w:t>Built full-stack applications utilizing various front and back-end applications</w:t>
            </w:r>
          </w:p>
          <w:p w14:paraId="4C579FB1" w14:textId="77777777" w:rsidR="00975364" w:rsidRPr="00975364" w:rsidRDefault="00975364" w:rsidP="0097536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</w:rPr>
            </w:pPr>
            <w:r w:rsidRPr="00975364">
              <w:rPr>
                <w:rStyle w:val="jsgrdq"/>
                <w:rFonts w:cstheme="minorHAnsi"/>
                <w:color w:val="595454"/>
              </w:rPr>
              <w:t xml:space="preserve">Implemented Scrum in group applications to maintain time management and organization </w:t>
            </w:r>
          </w:p>
          <w:p w14:paraId="58961521" w14:textId="77777777" w:rsidR="00975364" w:rsidRPr="00975364" w:rsidRDefault="00975364" w:rsidP="0097536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</w:rPr>
            </w:pPr>
            <w:r w:rsidRPr="00975364">
              <w:rPr>
                <w:rStyle w:val="jsgrdq"/>
                <w:rFonts w:cstheme="minorHAnsi"/>
                <w:color w:val="595454"/>
              </w:rPr>
              <w:t>Practiced partner-programming with peers</w:t>
            </w:r>
          </w:p>
          <w:p w14:paraId="420CF949" w14:textId="4EE33BA6" w:rsidR="00087745" w:rsidRPr="00087745" w:rsidRDefault="00975364" w:rsidP="0008774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Style w:val="jsgrdq"/>
                <w:rFonts w:cstheme="minorHAnsi"/>
              </w:rPr>
            </w:pPr>
            <w:r w:rsidRPr="00975364">
              <w:rPr>
                <w:rStyle w:val="jsgrdq"/>
                <w:rFonts w:cstheme="minorHAnsi"/>
                <w:color w:val="595454"/>
              </w:rPr>
              <w:t>Utilized Auth0 for authentication and integrated restful APIs into application builds</w:t>
            </w:r>
          </w:p>
          <w:p w14:paraId="4C3E00E0" w14:textId="77777777" w:rsidR="00087745" w:rsidRDefault="00087745" w:rsidP="00087745">
            <w:pPr>
              <w:pStyle w:val="Heading2"/>
              <w:rPr>
                <w:rStyle w:val="Strong"/>
              </w:rPr>
            </w:pPr>
          </w:p>
          <w:p w14:paraId="165C8970" w14:textId="7E743C66" w:rsidR="00087745" w:rsidRDefault="00087745" w:rsidP="00087745">
            <w:pPr>
              <w:pStyle w:val="Heading2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MANAGER; </w:t>
            </w:r>
            <w:r>
              <w:rPr>
                <w:rStyle w:val="Strong"/>
                <w:b w:val="0"/>
              </w:rPr>
              <w:t>The human Bean</w:t>
            </w:r>
          </w:p>
          <w:p w14:paraId="771151F2" w14:textId="77777777" w:rsidR="00087745" w:rsidRDefault="00087745" w:rsidP="00087745">
            <w:r>
              <w:t>JULY 2017- OCTOBER 2021</w:t>
            </w:r>
          </w:p>
          <w:p w14:paraId="6E819CF5" w14:textId="77777777" w:rsidR="00087745" w:rsidRDefault="00087745" w:rsidP="0008774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Full-time stand manager in charge of daily operations, scheduling, inventory, staffing for the busiest stand in the franchise.</w:t>
            </w:r>
          </w:p>
          <w:p w14:paraId="7D6F6081" w14:textId="77777777" w:rsidR="00087745" w:rsidRDefault="00087745" w:rsidP="0008774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Trained employees in customer service and customer relations</w:t>
            </w:r>
          </w:p>
          <w:p w14:paraId="34D63EA8" w14:textId="77777777" w:rsidR="00087745" w:rsidRDefault="00087745" w:rsidP="0008774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Managed conflict between employees and various customer complaints</w:t>
            </w:r>
          </w:p>
          <w:p w14:paraId="1A2E8E5F" w14:textId="77777777" w:rsidR="00087745" w:rsidRDefault="00087745" w:rsidP="0008774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Worked in a fast-paced environment that required in-the-moment delegating and decision making</w:t>
            </w:r>
          </w:p>
          <w:p w14:paraId="66175305" w14:textId="60F40F29" w:rsidR="00975364" w:rsidRPr="00087745" w:rsidRDefault="00087745" w:rsidP="009A7D3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Style w:val="Strong"/>
                <w:b w:val="0"/>
                <w:bCs w:val="0"/>
              </w:rPr>
            </w:pPr>
            <w:r>
              <w:rPr>
                <w:rStyle w:val="jsgrdq"/>
                <w:color w:val="595454"/>
              </w:rPr>
              <w:lastRenderedPageBreak/>
              <w:t>Managed a stand that made over $1,000,000 in revenue</w:t>
            </w:r>
          </w:p>
          <w:p w14:paraId="45CA8C02" w14:textId="77777777" w:rsidR="00975364" w:rsidRDefault="00975364" w:rsidP="009A7D30">
            <w:pPr>
              <w:pStyle w:val="Heading2"/>
              <w:rPr>
                <w:rStyle w:val="Strong"/>
              </w:rPr>
            </w:pPr>
          </w:p>
          <w:p w14:paraId="146AD789" w14:textId="27D8DE07" w:rsidR="00CF3518" w:rsidRDefault="00CF3518" w:rsidP="009A7D30">
            <w:pPr>
              <w:pStyle w:val="Heading2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 xml:space="preserve">CLAIMS ASSISTANT; </w:t>
            </w:r>
            <w:r>
              <w:rPr>
                <w:rStyle w:val="Strong"/>
                <w:b w:val="0"/>
                <w:bCs w:val="0"/>
              </w:rPr>
              <w:t>Sedgwick</w:t>
            </w:r>
          </w:p>
          <w:p w14:paraId="422D2C65" w14:textId="2BEF0B4E" w:rsidR="00CF3518" w:rsidRDefault="00CF3518" w:rsidP="00CF3518">
            <w:r>
              <w:t xml:space="preserve">JUNE 2019- </w:t>
            </w:r>
            <w:r w:rsidR="00087745">
              <w:t>MARCH 2021</w:t>
            </w:r>
          </w:p>
          <w:p w14:paraId="6A8BD16D" w14:textId="77777777" w:rsidR="00087745" w:rsidRDefault="00087745" w:rsidP="0008774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Managed workers’ compensation insurance claims</w:t>
            </w:r>
          </w:p>
          <w:p w14:paraId="10EE2A3A" w14:textId="77777777" w:rsidR="00087745" w:rsidRDefault="00087745" w:rsidP="0008774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Answered and conducted phone calls and emails to/from claimants, medical offices, and law offices,</w:t>
            </w:r>
          </w:p>
          <w:p w14:paraId="1BD6AE91" w14:textId="77777777" w:rsidR="00087745" w:rsidRDefault="00087745" w:rsidP="0008774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 xml:space="preserve">Requested and sent medical </w:t>
            </w:r>
            <w:proofErr w:type="gramStart"/>
            <w:r>
              <w:rPr>
                <w:rStyle w:val="jsgrdq"/>
                <w:color w:val="595454"/>
              </w:rPr>
              <w:t>records, and</w:t>
            </w:r>
            <w:proofErr w:type="gramEnd"/>
            <w:r>
              <w:rPr>
                <w:rStyle w:val="jsgrdq"/>
                <w:color w:val="595454"/>
              </w:rPr>
              <w:t xml:space="preserve"> assisting adjusters in other various tasks. </w:t>
            </w:r>
          </w:p>
          <w:p w14:paraId="15F3ACB2" w14:textId="77777777" w:rsidR="00087745" w:rsidRDefault="00087745" w:rsidP="0008774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rPr>
                <w:rStyle w:val="jsgrdq"/>
                <w:color w:val="595454"/>
              </w:rPr>
              <w:t>Proficient in Microsoft Office applications and computer literacy as well as comprehension of basic medical and legal terms.</w:t>
            </w:r>
          </w:p>
          <w:p w14:paraId="38238E11" w14:textId="77777777" w:rsidR="00CF3518" w:rsidRDefault="00CF3518" w:rsidP="009A7D30">
            <w:pPr>
              <w:pStyle w:val="Heading2"/>
              <w:rPr>
                <w:rStyle w:val="Strong"/>
              </w:rPr>
            </w:pPr>
          </w:p>
          <w:p w14:paraId="7A3B074B" w14:textId="66AA8BEC" w:rsidR="00927723" w:rsidRDefault="00E55281" w:rsidP="009A7D30">
            <w:pPr>
              <w:pStyle w:val="Heading2"/>
            </w:pPr>
            <w:r>
              <w:rPr>
                <w:rStyle w:val="Strong"/>
              </w:rPr>
              <w:t>Team lead and Group sales assistant</w:t>
            </w:r>
            <w:r>
              <w:t>; roaring springs waterpark</w:t>
            </w:r>
          </w:p>
          <w:p w14:paraId="4593D27D" w14:textId="5BB11CC1" w:rsidR="00927723" w:rsidRDefault="00E55281" w:rsidP="009A7D30">
            <w:pPr>
              <w:pStyle w:val="Heading3"/>
            </w:pPr>
            <w:r>
              <w:t xml:space="preserve">June </w:t>
            </w:r>
            <w:r w:rsidR="00690A31">
              <w:t>2015- January 2018</w:t>
            </w:r>
          </w:p>
          <w:p w14:paraId="53835C72" w14:textId="77777777" w:rsidR="00087745" w:rsidRDefault="00087745" w:rsidP="009A7D30"/>
          <w:p w14:paraId="31612416" w14:textId="77777777" w:rsidR="00087745" w:rsidRDefault="00087745" w:rsidP="00087745">
            <w:pPr>
              <w:pStyle w:val="ListParagraph"/>
              <w:numPr>
                <w:ilvl w:val="0"/>
                <w:numId w:val="7"/>
              </w:numPr>
            </w:pPr>
            <w:r>
              <w:t xml:space="preserve">In charge of leading </w:t>
            </w:r>
            <w:r w:rsidR="00E55281">
              <w:t xml:space="preserve">shifts, handling employee and customer </w:t>
            </w:r>
            <w:r>
              <w:t>complaints</w:t>
            </w:r>
          </w:p>
          <w:p w14:paraId="3AA8C53F" w14:textId="77777777" w:rsidR="00087745" w:rsidRDefault="00E55281" w:rsidP="00087745">
            <w:pPr>
              <w:pStyle w:val="ListParagraph"/>
              <w:numPr>
                <w:ilvl w:val="0"/>
                <w:numId w:val="7"/>
              </w:numPr>
            </w:pPr>
            <w:r>
              <w:t xml:space="preserve"> </w:t>
            </w:r>
            <w:r w:rsidR="00087745">
              <w:t xml:space="preserve">Ran </w:t>
            </w:r>
            <w:r>
              <w:t>the Guest Relations office handling phone calls,</w:t>
            </w:r>
            <w:r w:rsidR="00087745">
              <w:t xml:space="preserve"> used 10-code</w:t>
            </w:r>
            <w:r>
              <w:t xml:space="preserve"> </w:t>
            </w:r>
            <w:r w:rsidR="00087745">
              <w:t xml:space="preserve">over </w:t>
            </w:r>
            <w:r>
              <w:t>radio</w:t>
            </w:r>
            <w:r w:rsidR="00087745">
              <w:t xml:space="preserve"> communication</w:t>
            </w:r>
            <w:r>
              <w:t xml:space="preserve"> </w:t>
            </w:r>
          </w:p>
          <w:p w14:paraId="1C58480F" w14:textId="77777777" w:rsidR="00596D5F" w:rsidRDefault="00087745" w:rsidP="00087745">
            <w:pPr>
              <w:pStyle w:val="ListParagraph"/>
              <w:numPr>
                <w:ilvl w:val="0"/>
                <w:numId w:val="7"/>
              </w:numPr>
            </w:pPr>
            <w:r>
              <w:t xml:space="preserve">Handled </w:t>
            </w:r>
            <w:r w:rsidR="00E55281">
              <w:t xml:space="preserve">questions/problems with guests as well as working up front doing cash and credit transactions, bag-checking, and greeting guests into the waterpark. </w:t>
            </w:r>
          </w:p>
          <w:p w14:paraId="4F9DD546" w14:textId="77777777" w:rsidR="00596D5F" w:rsidRDefault="00E55281" w:rsidP="00087745">
            <w:pPr>
              <w:pStyle w:val="ListParagraph"/>
              <w:numPr>
                <w:ilvl w:val="0"/>
                <w:numId w:val="7"/>
              </w:numPr>
            </w:pPr>
            <w:r>
              <w:t xml:space="preserve">Group sales and Programs Assistant including responsibilities such as booking and reserving groups/parties, handling large cash amounts and transactions, phone etiquette, </w:t>
            </w:r>
            <w:r w:rsidR="00301F94">
              <w:t xml:space="preserve">hosting and scheduling parties, </w:t>
            </w:r>
            <w:r>
              <w:t>and marketing.</w:t>
            </w:r>
            <w:r w:rsidR="00690A31">
              <w:t xml:space="preserve"> </w:t>
            </w:r>
          </w:p>
          <w:p w14:paraId="52FEE432" w14:textId="01D125A5" w:rsidR="00927723" w:rsidRDefault="00690A31" w:rsidP="00087745">
            <w:pPr>
              <w:pStyle w:val="ListParagraph"/>
              <w:numPr>
                <w:ilvl w:val="0"/>
                <w:numId w:val="7"/>
              </w:numPr>
            </w:pPr>
            <w:r>
              <w:t>Position required proficiency in Microsoft Word and Excel to draft contracts and invoices.</w:t>
            </w:r>
          </w:p>
          <w:p w14:paraId="17852364" w14:textId="77777777" w:rsidR="00301F94" w:rsidRDefault="00301F94" w:rsidP="00301F94">
            <w:pPr>
              <w:pStyle w:val="Heading2"/>
            </w:pPr>
            <w:r w:rsidRPr="00301F94">
              <w:rPr>
                <w:rStyle w:val="Strong"/>
              </w:rPr>
              <w:t>INSHOP/CREWMEMBER</w:t>
            </w:r>
            <w:r w:rsidRPr="00301F94">
              <w:t>; JIMMY JOHNS</w:t>
            </w:r>
          </w:p>
          <w:p w14:paraId="69AB62E8" w14:textId="77FE8F34" w:rsidR="00301F94" w:rsidRDefault="00301F94" w:rsidP="00301F94">
            <w:pPr>
              <w:pStyle w:val="Heading3"/>
            </w:pPr>
            <w:r>
              <w:t>March 2016-</w:t>
            </w:r>
            <w:r w:rsidR="00690A31">
              <w:t xml:space="preserve"> </w:t>
            </w:r>
            <w:r>
              <w:t>october 2016</w:t>
            </w:r>
          </w:p>
          <w:p w14:paraId="5829B715" w14:textId="77777777" w:rsidR="00596D5F" w:rsidRDefault="00301F94" w:rsidP="00596D5F">
            <w:pPr>
              <w:pStyle w:val="ListParagraph"/>
              <w:numPr>
                <w:ilvl w:val="0"/>
                <w:numId w:val="8"/>
              </w:numPr>
            </w:pPr>
            <w:r>
              <w:t xml:space="preserve">Basic food preparation working on a line and preparing sandwiches. </w:t>
            </w:r>
          </w:p>
          <w:p w14:paraId="7D74721F" w14:textId="77777777" w:rsidR="00596D5F" w:rsidRDefault="00301F94" w:rsidP="00596D5F">
            <w:pPr>
              <w:pStyle w:val="ListParagraph"/>
              <w:numPr>
                <w:ilvl w:val="0"/>
                <w:numId w:val="8"/>
              </w:numPr>
            </w:pPr>
            <w:r>
              <w:t xml:space="preserve">Working at and handling drive-thru transactions. Handling </w:t>
            </w:r>
            <w:proofErr w:type="spellStart"/>
            <w:r>
              <w:t>inshop</w:t>
            </w:r>
            <w:proofErr w:type="spellEnd"/>
            <w:r>
              <w:t xml:space="preserve"> transactions.</w:t>
            </w:r>
          </w:p>
          <w:p w14:paraId="6EFE453B" w14:textId="762ED37E" w:rsidR="00301F94" w:rsidRDefault="00301F94" w:rsidP="00596D5F">
            <w:pPr>
              <w:pStyle w:val="ListParagraph"/>
              <w:numPr>
                <w:ilvl w:val="0"/>
                <w:numId w:val="8"/>
              </w:numPr>
            </w:pPr>
            <w:r>
              <w:t xml:space="preserve"> Closing and cleaning food prep areas.</w:t>
            </w:r>
          </w:p>
          <w:p w14:paraId="2BB2D84E" w14:textId="77777777" w:rsidR="00301F94" w:rsidRPr="00301F94" w:rsidRDefault="00301F94" w:rsidP="00301F94">
            <w:pPr>
              <w:pStyle w:val="Heading2"/>
            </w:pPr>
            <w:r>
              <w:rPr>
                <w:rStyle w:val="Strong"/>
              </w:rPr>
              <w:t>CREWMEMBER</w:t>
            </w:r>
            <w:r w:rsidRPr="00301F94">
              <w:t xml:space="preserve">; WAHOOZ </w:t>
            </w:r>
            <w:r>
              <w:t xml:space="preserve">AND PINZ </w:t>
            </w:r>
            <w:r w:rsidRPr="00301F94">
              <w:t>FAMILY FUN ZONE</w:t>
            </w:r>
          </w:p>
          <w:p w14:paraId="0720E329" w14:textId="33F15388" w:rsidR="00301F94" w:rsidRDefault="00301F94" w:rsidP="00301F94">
            <w:pPr>
              <w:pStyle w:val="Heading3"/>
            </w:pPr>
            <w:r>
              <w:t>AUGUST 2016-</w:t>
            </w:r>
            <w:r w:rsidR="00690A31">
              <w:t xml:space="preserve"> MARCH 2017</w:t>
            </w:r>
          </w:p>
          <w:p w14:paraId="30F98A19" w14:textId="77777777" w:rsidR="00596D5F" w:rsidRDefault="00301F94" w:rsidP="00596D5F">
            <w:pPr>
              <w:pStyle w:val="ListParagraph"/>
              <w:numPr>
                <w:ilvl w:val="0"/>
                <w:numId w:val="9"/>
              </w:numPr>
            </w:pPr>
            <w:r>
              <w:t xml:space="preserve">Cash and credit transactions, operating attractions, operating arcade games, running a bowling alley, </w:t>
            </w:r>
          </w:p>
          <w:p w14:paraId="13B73F90" w14:textId="15FF1F2E" w:rsidR="00301F94" w:rsidRPr="00301F94" w:rsidRDefault="00596D5F" w:rsidP="00596D5F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Comprehensive customer service </w:t>
            </w:r>
            <w:r w:rsidR="00A26075">
              <w:t xml:space="preserve">including </w:t>
            </w:r>
            <w:r w:rsidR="00CF3518">
              <w:t xml:space="preserve">fulfilling </w:t>
            </w:r>
            <w:r w:rsidR="00A26075">
              <w:t>drink</w:t>
            </w:r>
            <w:r w:rsidR="00CF3518">
              <w:t>s/</w:t>
            </w:r>
            <w:r w:rsidR="00A26075">
              <w:t>orders, leading/running shifts, cleaning.</w:t>
            </w:r>
          </w:p>
        </w:tc>
      </w:tr>
      <w:tr w:rsidR="00927723" w14:paraId="2F106EBC" w14:textId="77777777" w:rsidTr="00596D5F">
        <w:trPr>
          <w:gridAfter w:val="1"/>
          <w:wAfter w:w="144" w:type="dxa"/>
        </w:trPr>
        <w:tc>
          <w:tcPr>
            <w:tcW w:w="2529" w:type="dxa"/>
          </w:tcPr>
          <w:p w14:paraId="5532BA88" w14:textId="77777777" w:rsidR="00927723" w:rsidRDefault="00927723" w:rsidP="009A7D30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7470" w:type="dxa"/>
          </w:tcPr>
          <w:p w14:paraId="1C787525" w14:textId="0290F1D4" w:rsidR="00596D5F" w:rsidRPr="00596D5F" w:rsidRDefault="00596D5F" w:rsidP="00A26075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BOISE CODEWORKS</w:t>
            </w:r>
            <w:r>
              <w:rPr>
                <w:rStyle w:val="Strong"/>
              </w:rPr>
              <w:t xml:space="preserve">; </w:t>
            </w:r>
            <w:r>
              <w:rPr>
                <w:rStyle w:val="Strong"/>
                <w:b w:val="0"/>
              </w:rPr>
              <w:t xml:space="preserve">2017- </w:t>
            </w:r>
            <w:r>
              <w:rPr>
                <w:rStyle w:val="Strong"/>
                <w:b w:val="0"/>
              </w:rPr>
              <w:t>PRESENT</w:t>
            </w:r>
          </w:p>
          <w:p w14:paraId="3991F0B3" w14:textId="77777777" w:rsidR="00596D5F" w:rsidRDefault="00596D5F" w:rsidP="00A26075">
            <w:pPr>
              <w:rPr>
                <w:rStyle w:val="Strong"/>
              </w:rPr>
            </w:pPr>
          </w:p>
          <w:p w14:paraId="4F8F745B" w14:textId="4AE2B0A2" w:rsidR="00AA27BD" w:rsidRPr="00AA27BD" w:rsidRDefault="00AA27BD" w:rsidP="00A26075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COLLEGE OF WESTERN IDAHO; </w:t>
            </w:r>
            <w:r>
              <w:rPr>
                <w:rStyle w:val="Strong"/>
                <w:b w:val="0"/>
              </w:rPr>
              <w:t xml:space="preserve">2017- </w:t>
            </w:r>
            <w:r w:rsidR="00596D5F">
              <w:rPr>
                <w:rStyle w:val="Strong"/>
                <w:b w:val="0"/>
              </w:rPr>
              <w:t>2019</w:t>
            </w:r>
          </w:p>
          <w:p w14:paraId="6C8025C8" w14:textId="598C4C71" w:rsidR="006876FA" w:rsidRDefault="006876FA" w:rsidP="006876FA">
            <w:pPr>
              <w:spacing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Dean’s List</w:t>
            </w:r>
          </w:p>
          <w:p w14:paraId="435F035A" w14:textId="77777777" w:rsidR="00A26075" w:rsidRPr="0015606D" w:rsidRDefault="0015606D" w:rsidP="006876FA">
            <w:pPr>
              <w:spacing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Biology major with emphasis on biochemistry and microbiology</w:t>
            </w:r>
            <w:r w:rsidR="004C0F00">
              <w:rPr>
                <w:rStyle w:val="Strong"/>
                <w:b w:val="0"/>
              </w:rPr>
              <w:t>.</w:t>
            </w:r>
          </w:p>
        </w:tc>
      </w:tr>
      <w:tr w:rsidR="00927723" w14:paraId="3A284DAB" w14:textId="77777777" w:rsidTr="00596D5F">
        <w:tc>
          <w:tcPr>
            <w:tcW w:w="2529" w:type="dxa"/>
          </w:tcPr>
          <w:p w14:paraId="06E5563B" w14:textId="77777777" w:rsidR="00927723" w:rsidRDefault="00927723" w:rsidP="00DC75DF">
            <w:pPr>
              <w:pStyle w:val="Heading1"/>
            </w:pPr>
            <w:r w:rsidRPr="00DC75DF">
              <w:t>References</w:t>
            </w:r>
          </w:p>
          <w:p w14:paraId="0661431A" w14:textId="77777777" w:rsidR="00DC75DF" w:rsidRPr="00DC75DF" w:rsidRDefault="00DC75DF" w:rsidP="00DC75DF"/>
          <w:p w14:paraId="320C9FE5" w14:textId="77777777" w:rsidR="00DC75DF" w:rsidRPr="00DC75DF" w:rsidRDefault="00DC75DF" w:rsidP="00DC75DF"/>
          <w:p w14:paraId="36E1DCFB" w14:textId="77777777" w:rsidR="00DC75DF" w:rsidRPr="00DC75DF" w:rsidRDefault="00DC75DF" w:rsidP="00DC75DF"/>
          <w:p w14:paraId="724ACBD1" w14:textId="77777777" w:rsidR="00DC75DF" w:rsidRPr="00DC75DF" w:rsidRDefault="00DC75DF" w:rsidP="00DC75DF"/>
          <w:p w14:paraId="783AAD5F" w14:textId="77777777" w:rsidR="00DC75DF" w:rsidRPr="00DC75DF" w:rsidRDefault="00DC75DF" w:rsidP="00DC75DF"/>
          <w:p w14:paraId="462AE868" w14:textId="70B402C4" w:rsidR="00DC75DF" w:rsidRDefault="00DC75DF" w:rsidP="00DC75DF">
            <w:pPr>
              <w:pStyle w:val="Heading1"/>
            </w:pPr>
          </w:p>
          <w:p w14:paraId="1CD7A94F" w14:textId="0B668F5E" w:rsidR="00DC75DF" w:rsidRPr="00DC75DF" w:rsidRDefault="00DC75DF" w:rsidP="00DC75DF">
            <w:pPr>
              <w:jc w:val="center"/>
            </w:pPr>
          </w:p>
        </w:tc>
        <w:tc>
          <w:tcPr>
            <w:tcW w:w="7614" w:type="dxa"/>
            <w:gridSpan w:val="2"/>
          </w:tcPr>
          <w:p w14:paraId="7AD1CD9C" w14:textId="5FB94340" w:rsidR="00AA27BD" w:rsidRPr="00AA27BD" w:rsidRDefault="00AA27BD" w:rsidP="002959DD">
            <w:pPr>
              <w:pStyle w:val="Heading2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TIFFANY QUILICI, </w:t>
            </w:r>
            <w:r>
              <w:rPr>
                <w:rStyle w:val="Strong"/>
                <w:b w:val="0"/>
              </w:rPr>
              <w:t>Marketing director; Roaring springs waterpark</w:t>
            </w:r>
          </w:p>
          <w:p w14:paraId="62C040A4" w14:textId="113140C3" w:rsidR="00AA27BD" w:rsidRPr="00AA27BD" w:rsidRDefault="00AA27BD" w:rsidP="00AA27BD">
            <w:pPr>
              <w:pStyle w:val="Heading2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(208) 724-3328</w:t>
            </w:r>
          </w:p>
          <w:p w14:paraId="6BC5E4B8" w14:textId="77777777" w:rsidR="00AA27BD" w:rsidRDefault="00AA27BD" w:rsidP="00AA27BD">
            <w:pPr>
              <w:pStyle w:val="Heading2"/>
              <w:rPr>
                <w:rStyle w:val="Strong"/>
              </w:rPr>
            </w:pPr>
          </w:p>
          <w:p w14:paraId="0C785AFF" w14:textId="4C8A2BFA" w:rsidR="002959DD" w:rsidRPr="00AA27BD" w:rsidRDefault="002959DD" w:rsidP="00AA27BD">
            <w:pPr>
              <w:pStyle w:val="Heading2"/>
              <w:rPr>
                <w:b/>
                <w:bCs/>
              </w:rPr>
            </w:pPr>
            <w:r>
              <w:rPr>
                <w:rStyle w:val="Strong"/>
              </w:rPr>
              <w:t xml:space="preserve">JEFF WIDICK, </w:t>
            </w:r>
            <w:r w:rsidRPr="00014DD4">
              <w:t>gENERAL MANAGER</w:t>
            </w:r>
            <w:r w:rsidR="00AA27BD">
              <w:t xml:space="preserve">; </w:t>
            </w:r>
            <w:r>
              <w:t>JIMMY JOHNS</w:t>
            </w:r>
          </w:p>
          <w:p w14:paraId="00479453" w14:textId="77777777" w:rsidR="002959DD" w:rsidRDefault="002959DD" w:rsidP="002959DD">
            <w:r>
              <w:t>(208) 890-8893</w:t>
            </w:r>
          </w:p>
          <w:p w14:paraId="0F245D71" w14:textId="03863339" w:rsidR="00AA27BD" w:rsidRDefault="00596D5F" w:rsidP="00AA27BD">
            <w:pPr>
              <w:pStyle w:val="NoSpacing"/>
              <w:rPr>
                <w:rStyle w:val="Heading2Char"/>
              </w:rPr>
            </w:pPr>
            <w:r>
              <w:rPr>
                <w:rStyle w:val="Strong"/>
              </w:rPr>
              <w:t>KAITLYN ALLEN</w:t>
            </w:r>
            <w:r w:rsidR="00014DD4">
              <w:rPr>
                <w:rStyle w:val="Strong"/>
              </w:rPr>
              <w:t xml:space="preserve">, </w:t>
            </w:r>
            <w:r>
              <w:rPr>
                <w:rStyle w:val="Heading2Char"/>
              </w:rPr>
              <w:t>REGIONAL MANAGER; THE HUMAN BEAN</w:t>
            </w:r>
          </w:p>
          <w:p w14:paraId="7A4704A9" w14:textId="25A9C5D0" w:rsidR="00014DD4" w:rsidRDefault="00014DD4" w:rsidP="00DC75DF">
            <w:pPr>
              <w:pStyle w:val="NoSpacing"/>
              <w:rPr>
                <w:rStyle w:val="Strong"/>
                <w:b w:val="0"/>
              </w:rPr>
            </w:pPr>
            <w:r w:rsidRPr="00014DD4">
              <w:rPr>
                <w:rStyle w:val="Strong"/>
                <w:b w:val="0"/>
              </w:rPr>
              <w:t xml:space="preserve">(208) </w:t>
            </w:r>
            <w:r w:rsidR="00596D5F">
              <w:rPr>
                <w:rStyle w:val="Strong"/>
                <w:b w:val="0"/>
              </w:rPr>
              <w:t>830</w:t>
            </w:r>
            <w:r w:rsidRPr="00014DD4">
              <w:rPr>
                <w:rStyle w:val="Strong"/>
                <w:b w:val="0"/>
              </w:rPr>
              <w:t>-</w:t>
            </w:r>
            <w:r w:rsidR="00596D5F">
              <w:rPr>
                <w:rStyle w:val="Strong"/>
                <w:b w:val="0"/>
              </w:rPr>
              <w:t>2371</w:t>
            </w:r>
          </w:p>
          <w:p w14:paraId="1F54D79B" w14:textId="22D4B530" w:rsidR="00A577AE" w:rsidRPr="00596D5F" w:rsidRDefault="00A577AE" w:rsidP="00DC75DF">
            <w:pPr>
              <w:pStyle w:val="NoSpacing"/>
              <w:rPr>
                <w:rStyle w:val="Strong"/>
                <w:b w:val="0"/>
              </w:rPr>
            </w:pPr>
          </w:p>
          <w:p w14:paraId="0DE79D04" w14:textId="77777777" w:rsidR="00DC75DF" w:rsidRPr="00DC75DF" w:rsidRDefault="00DC75DF" w:rsidP="00DC75DF">
            <w:pPr>
              <w:pStyle w:val="NoSpacing"/>
              <w:rPr>
                <w:rStyle w:val="Strong"/>
                <w:b w:val="0"/>
              </w:rPr>
            </w:pPr>
          </w:p>
          <w:p w14:paraId="7EFF9791" w14:textId="77777777" w:rsidR="00DC75DF" w:rsidRPr="00DC75DF" w:rsidRDefault="00DC75DF" w:rsidP="00DC75DF"/>
          <w:p w14:paraId="118ACDD2" w14:textId="77777777" w:rsidR="00014DD4" w:rsidRDefault="00014DD4" w:rsidP="00DC75DF">
            <w:pPr>
              <w:rPr>
                <w:rStyle w:val="Strong"/>
              </w:rPr>
            </w:pPr>
          </w:p>
          <w:p w14:paraId="15069FAC" w14:textId="77777777" w:rsidR="00014DD4" w:rsidRPr="00014DD4" w:rsidRDefault="00014DD4" w:rsidP="00014DD4">
            <w:pPr>
              <w:pStyle w:val="Heading2"/>
              <w:rPr>
                <w:rStyle w:val="Strong"/>
              </w:rPr>
            </w:pPr>
          </w:p>
        </w:tc>
      </w:tr>
    </w:tbl>
    <w:p w14:paraId="37387E33" w14:textId="77777777" w:rsidR="002C74C0" w:rsidRDefault="000E66C0"/>
    <w:sectPr w:rsidR="002C74C0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9F9CC" w14:textId="77777777" w:rsidR="000E66C0" w:rsidRDefault="000E66C0" w:rsidP="00927723">
      <w:pPr>
        <w:spacing w:after="0" w:line="240" w:lineRule="auto"/>
      </w:pPr>
      <w:r>
        <w:separator/>
      </w:r>
    </w:p>
  </w:endnote>
  <w:endnote w:type="continuationSeparator" w:id="0">
    <w:p w14:paraId="51B53B81" w14:textId="77777777" w:rsidR="000E66C0" w:rsidRDefault="000E66C0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C000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14DD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C39D" w14:textId="77777777" w:rsidR="000E66C0" w:rsidRDefault="000E66C0" w:rsidP="00927723">
      <w:pPr>
        <w:spacing w:after="0" w:line="240" w:lineRule="auto"/>
      </w:pPr>
      <w:r>
        <w:separator/>
      </w:r>
    </w:p>
  </w:footnote>
  <w:footnote w:type="continuationSeparator" w:id="0">
    <w:p w14:paraId="262EC285" w14:textId="77777777" w:rsidR="000E66C0" w:rsidRDefault="000E66C0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6B6"/>
    <w:multiLevelType w:val="multilevel"/>
    <w:tmpl w:val="7F38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C0237"/>
    <w:multiLevelType w:val="multilevel"/>
    <w:tmpl w:val="4B0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52FD3"/>
    <w:multiLevelType w:val="multilevel"/>
    <w:tmpl w:val="ED54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C1D30"/>
    <w:multiLevelType w:val="multilevel"/>
    <w:tmpl w:val="DB52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45E33"/>
    <w:multiLevelType w:val="multilevel"/>
    <w:tmpl w:val="2726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D160F"/>
    <w:multiLevelType w:val="hybridMultilevel"/>
    <w:tmpl w:val="E564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E3C80"/>
    <w:multiLevelType w:val="multilevel"/>
    <w:tmpl w:val="5164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A6143"/>
    <w:multiLevelType w:val="hybridMultilevel"/>
    <w:tmpl w:val="0296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A121C"/>
    <w:multiLevelType w:val="hybridMultilevel"/>
    <w:tmpl w:val="C250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F7"/>
    <w:rsid w:val="00014DD4"/>
    <w:rsid w:val="000417F7"/>
    <w:rsid w:val="00087745"/>
    <w:rsid w:val="000E66C0"/>
    <w:rsid w:val="0015606D"/>
    <w:rsid w:val="001C1708"/>
    <w:rsid w:val="00266991"/>
    <w:rsid w:val="00293B83"/>
    <w:rsid w:val="002959DD"/>
    <w:rsid w:val="00301F94"/>
    <w:rsid w:val="004C0F00"/>
    <w:rsid w:val="005844A3"/>
    <w:rsid w:val="00596D5F"/>
    <w:rsid w:val="005C6708"/>
    <w:rsid w:val="00680352"/>
    <w:rsid w:val="006876FA"/>
    <w:rsid w:val="00690A31"/>
    <w:rsid w:val="006A3CE7"/>
    <w:rsid w:val="007C7A6F"/>
    <w:rsid w:val="007D67AD"/>
    <w:rsid w:val="00927723"/>
    <w:rsid w:val="00975364"/>
    <w:rsid w:val="00A26075"/>
    <w:rsid w:val="00A577AE"/>
    <w:rsid w:val="00AA27BD"/>
    <w:rsid w:val="00B50C46"/>
    <w:rsid w:val="00B7345B"/>
    <w:rsid w:val="00CF3518"/>
    <w:rsid w:val="00DA2CFE"/>
    <w:rsid w:val="00DC75DF"/>
    <w:rsid w:val="00E55281"/>
    <w:rsid w:val="00F132C7"/>
    <w:rsid w:val="00F86091"/>
    <w:rsid w:val="00FB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C5AA"/>
  <w15:chartTrackingRefBased/>
  <w15:docId w15:val="{6D500CF0-1F82-4AD3-B198-101BDA7E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customStyle="1" w:styleId="jsgrdq">
    <w:name w:val="jsgrdq"/>
    <w:basedOn w:val="DefaultParagraphFont"/>
    <w:rsid w:val="00975364"/>
  </w:style>
  <w:style w:type="paragraph" w:customStyle="1" w:styleId="04xlpa">
    <w:name w:val="_04xlpa"/>
    <w:basedOn w:val="Normal"/>
    <w:rsid w:val="00975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087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tha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C:\Users\Samantha\AppData\Roaming\Microsoft\Templates\Basic resume.dotx</Template>
  <TotalTime>154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 Dison</cp:lastModifiedBy>
  <cp:revision>8</cp:revision>
  <dcterms:created xsi:type="dcterms:W3CDTF">2017-05-27T20:34:00Z</dcterms:created>
  <dcterms:modified xsi:type="dcterms:W3CDTF">2022-02-10T04:36:00Z</dcterms:modified>
</cp:coreProperties>
</file>